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B694" w14:textId="0F63F752" w:rsidR="00850DB4" w:rsidRDefault="00AA1CA2">
      <w:pPr>
        <w:pStyle w:val="BodyText"/>
        <w:spacing w:before="0"/>
        <w:ind w:left="2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1ADF5" wp14:editId="50B27CFE">
            <wp:simplePos x="0" y="0"/>
            <wp:positionH relativeFrom="margin">
              <wp:posOffset>5273040</wp:posOffset>
            </wp:positionH>
            <wp:positionV relativeFrom="margin">
              <wp:posOffset>-10160</wp:posOffset>
            </wp:positionV>
            <wp:extent cx="1013460" cy="1303020"/>
            <wp:effectExtent l="0" t="0" r="0" b="0"/>
            <wp:wrapSquare wrapText="bothSides"/>
            <wp:docPr id="493794971" name="Picture 1" descr="A person in a suit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4971" name="Picture 1" descr="A person in a suit with his arms crosse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8" t="17348" r="22950" b="26083"/>
                    <a:stretch/>
                  </pic:blipFill>
                  <pic:spPr bwMode="auto">
                    <a:xfrm>
                      <a:off x="0" y="0"/>
                      <a:ext cx="101346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8D1DB" w14:textId="3A679E18" w:rsidR="00AA1CA2" w:rsidRPr="00AA1CA2" w:rsidRDefault="00DE13DA" w:rsidP="00AA1CA2">
      <w:pPr>
        <w:spacing w:before="256"/>
        <w:ind w:left="2"/>
        <w:rPr>
          <w:b/>
          <w:bCs/>
          <w:noProof/>
        </w:rPr>
      </w:pPr>
      <w:r w:rsidRPr="00AA1CA2">
        <w:rPr>
          <w:b/>
          <w:bCs/>
          <w:sz w:val="32"/>
        </w:rPr>
        <w:t>YASH LOTANKAR</w:t>
      </w:r>
    </w:p>
    <w:p w14:paraId="1BAFF2A7" w14:textId="77777777" w:rsidR="00AA1CA2" w:rsidRDefault="00DE13DA">
      <w:pPr>
        <w:pStyle w:val="BodyText"/>
        <w:spacing w:before="34" w:line="259" w:lineRule="auto"/>
        <w:ind w:left="2" w:right="6467"/>
        <w:rPr>
          <w:spacing w:val="-9"/>
        </w:rPr>
      </w:pPr>
      <w:r>
        <w:rPr>
          <w:spacing w:val="-9"/>
        </w:rPr>
        <w:t xml:space="preserve">yashlotankar777@gmail.com </w:t>
      </w:r>
    </w:p>
    <w:p w14:paraId="5A910793" w14:textId="77777777" w:rsidR="00AA1CA2" w:rsidRDefault="00AA1CA2">
      <w:pPr>
        <w:pStyle w:val="BodyText"/>
        <w:spacing w:before="34" w:line="259" w:lineRule="auto"/>
        <w:ind w:left="2" w:right="6467"/>
      </w:pPr>
      <w:r>
        <w:t>+91 70213 55607</w:t>
      </w:r>
    </w:p>
    <w:p w14:paraId="449672A2" w14:textId="08DC6C9F" w:rsidR="00850DB4" w:rsidRDefault="00DE13DA">
      <w:pPr>
        <w:pStyle w:val="BodyText"/>
        <w:spacing w:before="34" w:line="259" w:lineRule="auto"/>
        <w:ind w:left="2" w:right="6467"/>
      </w:pPr>
      <w:r>
        <w:t>Santacruz East</w:t>
      </w:r>
    </w:p>
    <w:p w14:paraId="5AB899D3" w14:textId="77777777" w:rsidR="00850DB4" w:rsidRDefault="00DE13DA">
      <w:pPr>
        <w:pStyle w:val="BodyText"/>
        <w:spacing w:before="0"/>
        <w:ind w:left="0"/>
        <w:rPr>
          <w:sz w:val="20"/>
        </w:rPr>
      </w:pPr>
      <w:r>
        <w:rPr>
          <w:sz w:val="20"/>
        </w:rPr>
        <w:t>https://goto.now/8maKU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E89F152" wp14:editId="1CFBC098">
                <wp:simplePos x="0" y="0"/>
                <wp:positionH relativeFrom="page">
                  <wp:posOffset>457200</wp:posOffset>
                </wp:positionH>
                <wp:positionV relativeFrom="paragraph">
                  <wp:posOffset>184785</wp:posOffset>
                </wp:positionV>
                <wp:extent cx="662940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0EB1" id="Graphic 6" o:spid="_x0000_s1026" style="position:absolute;margin-left:36pt;margin-top:14.55pt;width:522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" path="m,l662940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76F21FD9" w14:textId="77777777" w:rsidR="00850DB4" w:rsidRDefault="00850DB4">
      <w:pPr>
        <w:pStyle w:val="BodyText"/>
        <w:spacing w:before="55"/>
        <w:ind w:left="0"/>
      </w:pPr>
    </w:p>
    <w:p w14:paraId="41BCACC3" w14:textId="77777777" w:rsidR="00850DB4" w:rsidRDefault="00DE13DA">
      <w:pPr>
        <w:pStyle w:val="Heading1"/>
      </w:pPr>
      <w:r>
        <w:t>CAREER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rPr>
          <w:spacing w:val="-2"/>
        </w:rPr>
        <w:t>SUMMARY:</w:t>
      </w:r>
    </w:p>
    <w:p w14:paraId="7E3C8216" w14:textId="77777777" w:rsidR="00850DB4" w:rsidRDefault="00DE13DA">
      <w:pPr>
        <w:pStyle w:val="BodyText"/>
        <w:ind w:left="0"/>
      </w:pPr>
      <w:r>
        <w:t xml:space="preserve">Enthusiastic and hardworking web development student with a strong foundation in HTML, CSS, </w:t>
      </w:r>
      <w:r>
        <w:t>JavaScript, and other web technologies. Experienced in building and maintaining websites through hands-on projects and coursework. Skilled in problem-solving, coding, and working with design tools to create user-friendly websites. Quick to learn new technologies and eager to apply my skills in a professional setting. Looking to gain valuable experience and contribute to a dynamic web development team.</w:t>
      </w:r>
    </w:p>
    <w:p w14:paraId="7257909B" w14:textId="77777777" w:rsidR="00850DB4" w:rsidRDefault="00850DB4">
      <w:pPr>
        <w:pStyle w:val="Heading1"/>
        <w:rPr>
          <w:spacing w:val="-2"/>
        </w:rPr>
      </w:pPr>
    </w:p>
    <w:p w14:paraId="24538C03" w14:textId="77777777" w:rsidR="00850DB4" w:rsidRDefault="00DE13DA">
      <w:pPr>
        <w:pStyle w:val="Heading1"/>
      </w:pPr>
      <w:r>
        <w:rPr>
          <w:spacing w:val="-2"/>
        </w:rPr>
        <w:t>EDUCATION:</w:t>
      </w:r>
    </w:p>
    <w:p w14:paraId="342F12C0" w14:textId="77777777" w:rsidR="00850DB4" w:rsidRDefault="00850DB4">
      <w:pPr>
        <w:pStyle w:val="BodyText"/>
        <w:spacing w:before="43"/>
        <w:ind w:left="0"/>
      </w:pPr>
    </w:p>
    <w:p w14:paraId="0CEF2A6B" w14:textId="10279931" w:rsidR="00850DB4" w:rsidRDefault="00DE13DA">
      <w:pPr>
        <w:pStyle w:val="Heading2"/>
        <w:rPr>
          <w:b w:val="0"/>
        </w:rPr>
      </w:pPr>
      <w:r>
        <w:t>Bachelors</w:t>
      </w:r>
      <w:r>
        <w:rPr>
          <w:spacing w:val="-1"/>
        </w:rPr>
        <w:t xml:space="preserve"> </w:t>
      </w:r>
      <w:r>
        <w:t>(Bachelors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Science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Information Technology</w:t>
      </w:r>
      <w:r>
        <w:rPr>
          <w:spacing w:val="-4"/>
        </w:rPr>
        <w:t xml:space="preserve"> </w:t>
      </w:r>
      <w:r>
        <w:t xml:space="preserve">( </w:t>
      </w:r>
      <w:r w:rsidR="00AA1CA2">
        <w:t>BSc IT</w:t>
      </w:r>
      <w:r>
        <w:t xml:space="preserve"> )</w:t>
      </w:r>
      <w:r>
        <w:rPr>
          <w:spacing w:val="7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AA1CA2">
        <w:rPr>
          <w:spacing w:val="-3"/>
        </w:rPr>
        <w:t>P</w:t>
      </w:r>
      <w:r w:rsidR="00AA1CA2" w:rsidRPr="00AA1CA2">
        <w:rPr>
          <w:spacing w:val="-3"/>
        </w:rPr>
        <w:t>ursuing</w:t>
      </w:r>
    </w:p>
    <w:p w14:paraId="4E3AF61B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 xml:space="preserve">Chetana </w:t>
      </w:r>
      <w:r>
        <w:t>College (Bandra east)</w:t>
      </w:r>
    </w:p>
    <w:p w14:paraId="47003C3B" w14:textId="77777777" w:rsidR="00850DB4" w:rsidRDefault="00850DB4">
      <w:pPr>
        <w:pStyle w:val="ListParagraph"/>
        <w:tabs>
          <w:tab w:val="left" w:pos="722"/>
        </w:tabs>
        <w:spacing w:before="17"/>
        <w:ind w:left="362" w:firstLine="0"/>
      </w:pPr>
    </w:p>
    <w:p w14:paraId="6F1375C7" w14:textId="77777777" w:rsidR="00850DB4" w:rsidRDefault="00DE13DA">
      <w:pPr>
        <w:pStyle w:val="Heading2"/>
        <w:rPr>
          <w:b w:val="0"/>
        </w:rPr>
      </w:pPr>
      <w:r>
        <w:rPr>
          <w:spacing w:val="7"/>
        </w:rPr>
        <w:t xml:space="preserve">HSC </w:t>
      </w:r>
      <w:r>
        <w:t>–</w:t>
      </w:r>
      <w:r>
        <w:rPr>
          <w:spacing w:val="-3"/>
        </w:rPr>
        <w:t xml:space="preserve"> 2023</w:t>
      </w:r>
    </w:p>
    <w:p w14:paraId="589A4508" w14:textId="342E89C1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Sathaye College (</w:t>
      </w:r>
      <w:r w:rsidR="00AA1CA2">
        <w:t>Vile Parle</w:t>
      </w:r>
      <w:r>
        <w:t xml:space="preserve"> East)</w:t>
      </w:r>
    </w:p>
    <w:p w14:paraId="315739EB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56.67%</w:t>
      </w:r>
    </w:p>
    <w:p w14:paraId="7A55C96E" w14:textId="77777777" w:rsidR="00850DB4" w:rsidRDefault="00850DB4">
      <w:pPr>
        <w:pStyle w:val="ListParagraph"/>
        <w:tabs>
          <w:tab w:val="left" w:pos="722"/>
        </w:tabs>
        <w:spacing w:before="17"/>
        <w:ind w:left="362" w:firstLine="0"/>
      </w:pPr>
    </w:p>
    <w:p w14:paraId="481D71BA" w14:textId="77777777" w:rsidR="00850DB4" w:rsidRDefault="00DE13DA">
      <w:pPr>
        <w:pStyle w:val="Heading2"/>
        <w:rPr>
          <w:b w:val="0"/>
        </w:rPr>
      </w:pPr>
      <w:r>
        <w:rPr>
          <w:spacing w:val="7"/>
        </w:rPr>
        <w:t xml:space="preserve">SSC </w:t>
      </w:r>
      <w:r>
        <w:t>–</w:t>
      </w:r>
      <w:r>
        <w:rPr>
          <w:spacing w:val="-3"/>
        </w:rPr>
        <w:t xml:space="preserve"> 2021</w:t>
      </w:r>
    </w:p>
    <w:p w14:paraId="2CA0D4A6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IES New English School (Bandra East)</w:t>
      </w:r>
    </w:p>
    <w:p w14:paraId="310AA33F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85.80%</w:t>
      </w:r>
    </w:p>
    <w:p w14:paraId="0025718C" w14:textId="77777777" w:rsidR="00850DB4" w:rsidRDefault="00850DB4">
      <w:pPr>
        <w:pStyle w:val="ListParagraph"/>
        <w:tabs>
          <w:tab w:val="left" w:pos="722"/>
        </w:tabs>
        <w:spacing w:before="17"/>
        <w:ind w:left="362" w:firstLine="0"/>
      </w:pPr>
    </w:p>
    <w:p w14:paraId="3781AA2D" w14:textId="77777777" w:rsidR="00850DB4" w:rsidRDefault="00850DB4">
      <w:pPr>
        <w:pStyle w:val="Heading1"/>
        <w:ind w:left="0"/>
        <w:rPr>
          <w:spacing w:val="-2"/>
        </w:rPr>
      </w:pPr>
    </w:p>
    <w:p w14:paraId="046A6189" w14:textId="77777777" w:rsidR="00850DB4" w:rsidRDefault="00DE13DA">
      <w:pPr>
        <w:pStyle w:val="Heading1"/>
        <w:ind w:left="0"/>
      </w:pPr>
      <w:r>
        <w:rPr>
          <w:spacing w:val="-2"/>
        </w:rPr>
        <w:t>PROJECTS:</w:t>
      </w:r>
    </w:p>
    <w:p w14:paraId="002C76D3" w14:textId="40CDCE46" w:rsidR="00850DB4" w:rsidRDefault="00DE13DA">
      <w:pPr>
        <w:numPr>
          <w:ilvl w:val="0"/>
          <w:numId w:val="2"/>
        </w:numPr>
        <w:spacing w:before="22"/>
        <w:ind w:left="0"/>
      </w:pPr>
      <w:r>
        <w:rPr>
          <w:b/>
        </w:rPr>
        <w:t xml:space="preserve">Home Automation System </w:t>
      </w:r>
      <w:r w:rsidR="00AA1CA2">
        <w:rPr>
          <w:b/>
        </w:rPr>
        <w:t>–</w:t>
      </w:r>
      <w:r w:rsidR="00AA1CA2">
        <w:rPr>
          <w:b/>
          <w:spacing w:val="-1"/>
        </w:rPr>
        <w:t xml:space="preserve"> 2023</w:t>
      </w:r>
    </w:p>
    <w:p w14:paraId="44D73D04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Vigyan Mela 2.0</w:t>
      </w:r>
    </w:p>
    <w:p w14:paraId="104C9D6C" w14:textId="77777777" w:rsidR="00850DB4" w:rsidRDefault="00850DB4">
      <w:pPr>
        <w:pStyle w:val="ListParagraph"/>
        <w:tabs>
          <w:tab w:val="left" w:pos="722"/>
        </w:tabs>
        <w:ind w:left="362" w:firstLine="0"/>
      </w:pPr>
    </w:p>
    <w:p w14:paraId="663FE75D" w14:textId="0B69A330" w:rsidR="00850DB4" w:rsidRDefault="00DE13DA">
      <w:pPr>
        <w:numPr>
          <w:ilvl w:val="0"/>
          <w:numId w:val="2"/>
        </w:numPr>
        <w:spacing w:before="22"/>
        <w:ind w:left="0"/>
      </w:pPr>
      <w:r>
        <w:rPr>
          <w:b/>
        </w:rPr>
        <w:t xml:space="preserve">Human Following Robot using Arduino </w:t>
      </w:r>
      <w:r w:rsidR="00AA1CA2">
        <w:rPr>
          <w:b/>
        </w:rPr>
        <w:t>–</w:t>
      </w:r>
      <w:r w:rsidR="00AA1CA2">
        <w:rPr>
          <w:b/>
          <w:spacing w:val="-1"/>
        </w:rPr>
        <w:t xml:space="preserve"> 2024</w:t>
      </w:r>
    </w:p>
    <w:p w14:paraId="3C9BBE4A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Vigyan Mela 3.0</w:t>
      </w:r>
    </w:p>
    <w:p w14:paraId="3DDFFF1D" w14:textId="77777777" w:rsidR="00850DB4" w:rsidRDefault="00850DB4">
      <w:pPr>
        <w:pStyle w:val="ListParagraph"/>
        <w:tabs>
          <w:tab w:val="left" w:pos="722"/>
        </w:tabs>
        <w:ind w:left="362" w:firstLine="0"/>
      </w:pPr>
    </w:p>
    <w:p w14:paraId="554ADA65" w14:textId="674F7174" w:rsidR="00850DB4" w:rsidRDefault="00DE13DA">
      <w:pPr>
        <w:numPr>
          <w:ilvl w:val="0"/>
          <w:numId w:val="2"/>
        </w:numPr>
        <w:spacing w:before="22"/>
        <w:ind w:left="0"/>
      </w:pPr>
      <w:r>
        <w:rPr>
          <w:b/>
        </w:rPr>
        <w:t xml:space="preserve">Online cake shop (Front end) </w:t>
      </w:r>
      <w:r w:rsidR="00AA1CA2">
        <w:rPr>
          <w:b/>
        </w:rPr>
        <w:t>–</w:t>
      </w:r>
      <w:r w:rsidR="00AA1CA2">
        <w:rPr>
          <w:b/>
          <w:spacing w:val="-1"/>
        </w:rPr>
        <w:t xml:space="preserve"> 2024</w:t>
      </w:r>
    </w:p>
    <w:p w14:paraId="33A92CE2" w14:textId="77777777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t>Web Programming project</w:t>
      </w:r>
    </w:p>
    <w:p w14:paraId="7C2BABEB" w14:textId="77777777" w:rsidR="00850DB4" w:rsidRDefault="00850DB4">
      <w:pPr>
        <w:pStyle w:val="BodyText"/>
        <w:spacing w:before="42"/>
        <w:ind w:left="0"/>
      </w:pPr>
    </w:p>
    <w:p w14:paraId="326F6410" w14:textId="77777777" w:rsidR="00850DB4" w:rsidRDefault="00DE13DA">
      <w:pPr>
        <w:pStyle w:val="Heading1"/>
        <w:spacing w:before="1"/>
      </w:pPr>
      <w:r>
        <w:rPr>
          <w:spacing w:val="-2"/>
        </w:rPr>
        <w:t>SKILLS:</w:t>
      </w:r>
    </w:p>
    <w:p w14:paraId="765E7FDE" w14:textId="1138C13E" w:rsidR="00850DB4" w:rsidRDefault="00DE13DA">
      <w:pPr>
        <w:pStyle w:val="ListParagraph"/>
        <w:numPr>
          <w:ilvl w:val="0"/>
          <w:numId w:val="1"/>
        </w:numPr>
        <w:tabs>
          <w:tab w:val="left" w:pos="722"/>
        </w:tabs>
      </w:pPr>
      <w:r>
        <w:rPr>
          <w:b/>
        </w:rPr>
        <w:t>PROFESSIONAL:</w:t>
      </w:r>
      <w:r>
        <w:rPr>
          <w:b/>
          <w:spacing w:val="-2"/>
        </w:rPr>
        <w:t xml:space="preserve">  </w:t>
      </w:r>
      <w:r>
        <w:rPr>
          <w:bCs/>
          <w:spacing w:val="-2"/>
        </w:rPr>
        <w:t>HTML5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CSS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JAVASCRIPT</w:t>
      </w:r>
      <w:r>
        <w:rPr>
          <w:spacing w:val="-4"/>
        </w:rPr>
        <w:t xml:space="preserve"> </w:t>
      </w:r>
      <w:r>
        <w:rPr>
          <w:spacing w:val="-3"/>
        </w:rPr>
        <w:t xml:space="preserve"> </w:t>
      </w:r>
      <w:r>
        <w:t>|</w:t>
      </w:r>
      <w:proofErr w:type="gramEnd"/>
      <w:r>
        <w:rPr>
          <w:spacing w:val="-2"/>
        </w:rPr>
        <w:t xml:space="preserve"> </w:t>
      </w:r>
      <w:r w:rsidR="00AA1CA2">
        <w:rPr>
          <w:spacing w:val="-2"/>
        </w:rPr>
        <w:t>EDITING |</w:t>
      </w:r>
      <w:r>
        <w:rPr>
          <w:spacing w:val="-2"/>
        </w:rPr>
        <w:t xml:space="preserve"> MSPOWERPOINT | MSEXCEL |WORDPRESS</w:t>
      </w:r>
    </w:p>
    <w:p w14:paraId="4801C567" w14:textId="67B9AD77" w:rsidR="00850DB4" w:rsidRDefault="00850DB4" w:rsidP="00DE13DA">
      <w:pPr>
        <w:pStyle w:val="Heading1"/>
        <w:ind w:left="0"/>
      </w:pPr>
    </w:p>
    <w:p w14:paraId="06FEEBB8" w14:textId="77777777" w:rsidR="00850DB4" w:rsidRDefault="00850DB4">
      <w:pPr>
        <w:pStyle w:val="BodyText"/>
        <w:spacing w:before="42"/>
        <w:ind w:left="0"/>
      </w:pPr>
    </w:p>
    <w:p w14:paraId="7CA5A983" w14:textId="77777777" w:rsidR="00850DB4" w:rsidRDefault="00DE13DA">
      <w:pPr>
        <w:spacing w:before="1"/>
        <w:ind w:left="2"/>
        <w:rPr>
          <w:b/>
          <w:spacing w:val="-2"/>
        </w:rPr>
      </w:pPr>
      <w:r>
        <w:rPr>
          <w:b/>
          <w:spacing w:val="-2"/>
        </w:rPr>
        <w:t>LANGUAGES:</w:t>
      </w:r>
    </w:p>
    <w:p w14:paraId="7A650537" w14:textId="77777777" w:rsidR="00850DB4" w:rsidRDefault="00DE13DA">
      <w:pPr>
        <w:spacing w:before="1"/>
        <w:ind w:left="2" w:firstLineChars="150" w:firstLine="328"/>
        <w:rPr>
          <w:bCs/>
          <w:spacing w:val="-2"/>
        </w:rPr>
      </w:pPr>
      <w:r>
        <w:rPr>
          <w:b/>
          <w:spacing w:val="-2"/>
        </w:rPr>
        <w:t xml:space="preserve">-      </w:t>
      </w:r>
      <w:r>
        <w:rPr>
          <w:bCs/>
          <w:spacing w:val="-2"/>
        </w:rPr>
        <w:t>English</w:t>
      </w:r>
    </w:p>
    <w:p w14:paraId="10860E49" w14:textId="77777777" w:rsidR="00850DB4" w:rsidRDefault="00DE13DA">
      <w:pPr>
        <w:spacing w:before="1"/>
        <w:ind w:left="2" w:firstLineChars="150" w:firstLine="327"/>
        <w:rPr>
          <w:bCs/>
          <w:spacing w:val="-2"/>
        </w:rPr>
      </w:pPr>
      <w:r>
        <w:rPr>
          <w:bCs/>
          <w:spacing w:val="-2"/>
        </w:rPr>
        <w:t>-     Marathi</w:t>
      </w:r>
    </w:p>
    <w:p w14:paraId="01DED161" w14:textId="77777777" w:rsidR="00850DB4" w:rsidRDefault="00DE13DA">
      <w:pPr>
        <w:spacing w:before="1"/>
        <w:rPr>
          <w:bCs/>
          <w:spacing w:val="-2"/>
        </w:rPr>
      </w:pPr>
      <w:r>
        <w:rPr>
          <w:bCs/>
          <w:spacing w:val="-2"/>
        </w:rPr>
        <w:t xml:space="preserve">       -     Hindi</w:t>
      </w:r>
    </w:p>
    <w:sectPr w:rsidR="00850DB4">
      <w:footerReference w:type="default" r:id="rId9"/>
      <w:type w:val="continuous"/>
      <w:pgSz w:w="11910" w:h="16840"/>
      <w:pgMar w:top="280" w:right="566" w:bottom="700" w:left="708" w:header="0" w:footer="5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111A0" w14:textId="77777777" w:rsidR="00FA0518" w:rsidRDefault="00FA0518">
      <w:r>
        <w:separator/>
      </w:r>
    </w:p>
  </w:endnote>
  <w:endnote w:type="continuationSeparator" w:id="0">
    <w:p w14:paraId="1AFA3D26" w14:textId="77777777" w:rsidR="00FA0518" w:rsidRDefault="00FA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6AFE" w14:textId="77777777" w:rsidR="00850DB4" w:rsidRDefault="00DE13DA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D6FA61" wp14:editId="29503813">
              <wp:simplePos x="0" y="0"/>
              <wp:positionH relativeFrom="page">
                <wp:posOffset>457200</wp:posOffset>
              </wp:positionH>
              <wp:positionV relativeFrom="page">
                <wp:posOffset>10253345</wp:posOffset>
              </wp:positionV>
              <wp:extent cx="6629400" cy="127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9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29400">
                            <a:moveTo>
                              <a:pt x="0" y="0"/>
                            </a:moveTo>
                            <a:lnTo>
                              <a:pt x="6629400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9CD107" id="Graphic 1" o:spid="_x0000_s1026" style="position:absolute;margin-left:36pt;margin-top:807.35pt;width:522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" path="m,l6629400,e" filled="f" strokeweight="1.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F50AF" w14:textId="77777777" w:rsidR="00FA0518" w:rsidRDefault="00FA0518">
      <w:r>
        <w:separator/>
      </w:r>
    </w:p>
  </w:footnote>
  <w:footnote w:type="continuationSeparator" w:id="0">
    <w:p w14:paraId="7F2BC53E" w14:textId="77777777" w:rsidR="00FA0518" w:rsidRDefault="00FA0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2BA420"/>
    <w:multiLevelType w:val="singleLevel"/>
    <w:tmpl w:val="832BA420"/>
    <w:lvl w:ilvl="0">
      <w:start w:val="1"/>
      <w:numFmt w:val="decimal"/>
      <w:suff w:val="space"/>
      <w:lvlText w:val="%1)"/>
      <w:lvlJc w:val="left"/>
      <w:pPr>
        <w:ind w:left="-2"/>
      </w:p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 w16cid:durableId="250478651">
    <w:abstractNumId w:val="1"/>
  </w:num>
  <w:num w:numId="2" w16cid:durableId="75602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2"/>
    <w:rsid w:val="00850DB4"/>
    <w:rsid w:val="00AA1CA2"/>
    <w:rsid w:val="00C1324F"/>
    <w:rsid w:val="00DE13DA"/>
    <w:rsid w:val="00FA0518"/>
    <w:rsid w:val="0A917141"/>
    <w:rsid w:val="5D8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569"/>
  <w15:docId w15:val="{7A781796-FB4F-4A31-9615-A705CCBE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22"/>
    </w:pPr>
  </w:style>
  <w:style w:type="paragraph" w:styleId="Title">
    <w:name w:val="Title"/>
    <w:basedOn w:val="Normal"/>
    <w:uiPriority w:val="1"/>
    <w:qFormat/>
    <w:pPr>
      <w:spacing w:before="126"/>
      <w:ind w:right="6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1"/>
      <w:ind w:left="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\Downloads\Yash%20Lotankar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Yash Lotankar Resume</Template>
  <TotalTime>2</TotalTime>
  <Pages>1</Pages>
  <Words>182</Words>
  <Characters>1040</Characters>
  <Application>Microsoft Office Word</Application>
  <DocSecurity>4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Pratik Patil</cp:lastModifiedBy>
  <cp:revision>2</cp:revision>
  <dcterms:created xsi:type="dcterms:W3CDTF">2025-02-24T05:32:00Z</dcterms:created>
  <dcterms:modified xsi:type="dcterms:W3CDTF">2025-02-24T05:32:00Z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2025-02-08T00:00:00Z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F74C895DC901469FB3A403BE9DF11134_13</vt:lpwstr>
  </property>
</Properties>
</file>